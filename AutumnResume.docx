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50"/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1530"/>
        <w:gridCol w:w="8474"/>
      </w:tblGrid>
      <w:tr w:rsidR="00F06DEC" w14:paraId="04B763C2" w14:textId="77777777" w:rsidTr="009D612F">
        <w:trPr>
          <w:trHeight w:val="60"/>
        </w:trPr>
        <w:tc>
          <w:tcPr>
            <w:tcW w:w="1530" w:type="dxa"/>
          </w:tcPr>
          <w:p w14:paraId="3DAA0B88" w14:textId="352E2381" w:rsidR="00F06DEC" w:rsidRDefault="006C7998" w:rsidP="0081334B">
            <w:pPr>
              <w:spacing w:line="240" w:lineRule="auto"/>
            </w:pPr>
            <w:r>
              <w:t xml:space="preserve"> </w:t>
            </w:r>
          </w:p>
        </w:tc>
        <w:tc>
          <w:tcPr>
            <w:tcW w:w="8474" w:type="dxa"/>
            <w:tcMar>
              <w:bottom w:w="576" w:type="dxa"/>
            </w:tcMar>
          </w:tcPr>
          <w:p w14:paraId="3F892D48" w14:textId="77777777" w:rsidR="00F06DEC" w:rsidRDefault="008F70C6" w:rsidP="0081334B">
            <w:pPr>
              <w:pStyle w:val="Name"/>
            </w:pPr>
            <w:r w:rsidRPr="008F70C6">
              <w:rPr>
                <w:rFonts w:ascii="Britannic Bold" w:hAnsi="Britannic Bold"/>
              </w:rPr>
              <w:t>Autumn Laniel</w:t>
            </w:r>
          </w:p>
          <w:p w14:paraId="0C9B0AEF" w14:textId="10D096EA" w:rsidR="00E86597" w:rsidRDefault="004C4F5C" w:rsidP="0081334B">
            <w:pPr>
              <w:pStyle w:val="NoSpacing"/>
            </w:pPr>
            <w:r>
              <w:t xml:space="preserve">Website: </w:t>
            </w:r>
            <w:r w:rsidR="006C7998">
              <w:t>www.</w:t>
            </w:r>
            <w:r w:rsidR="00E86597">
              <w:t xml:space="preserve">AutumnRose.video </w:t>
            </w:r>
          </w:p>
          <w:p w14:paraId="32FF3C41" w14:textId="4B57A014" w:rsidR="00F06DEC" w:rsidRDefault="00EB4345" w:rsidP="00187338">
            <w:pPr>
              <w:pStyle w:val="NoSpacing"/>
            </w:pPr>
            <w:r>
              <w:t xml:space="preserve">Please use the </w:t>
            </w:r>
            <w:r w:rsidR="00187338">
              <w:t>Email</w:t>
            </w:r>
            <w:bookmarkStart w:id="0" w:name="_GoBack"/>
            <w:bookmarkEnd w:id="0"/>
            <w:r>
              <w:t xml:space="preserve"> Form on the Website for Contact</w:t>
            </w:r>
          </w:p>
        </w:tc>
      </w:tr>
      <w:tr w:rsidR="00F06DEC" w14:paraId="2A20FF31" w14:textId="77777777" w:rsidTr="009D612F">
        <w:trPr>
          <w:trHeight w:val="60"/>
        </w:trPr>
        <w:tc>
          <w:tcPr>
            <w:tcW w:w="1530" w:type="dxa"/>
          </w:tcPr>
          <w:p w14:paraId="0A7AAA4C" w14:textId="3BD0B55C" w:rsidR="00F06DEC" w:rsidRDefault="002D22CB" w:rsidP="0081334B">
            <w:pPr>
              <w:pStyle w:val="Heading1"/>
            </w:pPr>
            <w:r>
              <w:t>Skills &amp; Abilities</w:t>
            </w:r>
          </w:p>
        </w:tc>
        <w:tc>
          <w:tcPr>
            <w:tcW w:w="8474" w:type="dxa"/>
          </w:tcPr>
          <w:p w14:paraId="29420DAE" w14:textId="10A80AC3" w:rsidR="00E86597" w:rsidRDefault="00DA1CD6" w:rsidP="004C4F5C">
            <w:pPr>
              <w:pStyle w:val="NoSpacing"/>
            </w:pPr>
            <w:r>
              <w:t>After Effects</w:t>
            </w:r>
            <w:r w:rsidR="00E86597">
              <w:t xml:space="preserve"> • Premiere Pro •</w:t>
            </w:r>
            <w:r>
              <w:t xml:space="preserve"> </w:t>
            </w:r>
            <w:r w:rsidR="00E86597">
              <w:t>Photoshop</w:t>
            </w:r>
            <w:r w:rsidR="00EC5879">
              <w:t xml:space="preserve"> • </w:t>
            </w:r>
            <w:r w:rsidR="00785E1E">
              <w:t xml:space="preserve">Final Cut Pro • iMovie • Pinnacle Studio • Sony Vegas • Avid • Microsoft Office Suite • </w:t>
            </w:r>
            <w:r w:rsidR="00E86597">
              <w:t xml:space="preserve">Illustrator </w:t>
            </w:r>
            <w:r w:rsidR="009D612F">
              <w:t xml:space="preserve">• </w:t>
            </w:r>
            <w:r w:rsidR="00785E1E">
              <w:t>Windows •</w:t>
            </w:r>
            <w:r w:rsidR="00BC00E8">
              <w:t xml:space="preserve"> Mac OS X</w:t>
            </w:r>
            <w:r w:rsidR="00E86597">
              <w:t xml:space="preserve"> </w:t>
            </w:r>
          </w:p>
          <w:p w14:paraId="661389E0" w14:textId="71F52EFB" w:rsidR="00EC5879" w:rsidRDefault="00E86597" w:rsidP="004C4F5C">
            <w:pPr>
              <w:pStyle w:val="NoSpacing"/>
            </w:pPr>
            <w:r>
              <w:t xml:space="preserve">DSLR Camera • </w:t>
            </w:r>
            <w:r w:rsidR="00785E1E">
              <w:t xml:space="preserve">Audio Equipment </w:t>
            </w:r>
            <w:r w:rsidR="009D612F">
              <w:t>•</w:t>
            </w:r>
            <w:r w:rsidR="00785E1E">
              <w:t xml:space="preserve"> </w:t>
            </w:r>
            <w:r w:rsidR="00BC00E8">
              <w:t xml:space="preserve">Lighting Equipment </w:t>
            </w:r>
            <w:r>
              <w:t xml:space="preserve">• </w:t>
            </w:r>
            <w:proofErr w:type="spellStart"/>
            <w:r>
              <w:t>Tricaster</w:t>
            </w:r>
            <w:proofErr w:type="spellEnd"/>
          </w:p>
          <w:p w14:paraId="169D4306" w14:textId="77777777" w:rsidR="00207BC8" w:rsidRDefault="00785E1E" w:rsidP="004C4F5C">
            <w:pPr>
              <w:pStyle w:val="NoSpacing"/>
            </w:pPr>
            <w:r>
              <w:t xml:space="preserve">Stage Management • Customer Service • </w:t>
            </w:r>
            <w:r w:rsidR="00BC00E8">
              <w:t>Leadership • Works Well Independently and Collectively</w:t>
            </w:r>
          </w:p>
        </w:tc>
      </w:tr>
      <w:tr w:rsidR="00F06DEC" w14:paraId="3BA31132" w14:textId="77777777" w:rsidTr="009D612F">
        <w:trPr>
          <w:trHeight w:val="3115"/>
        </w:trPr>
        <w:tc>
          <w:tcPr>
            <w:tcW w:w="1530" w:type="dxa"/>
          </w:tcPr>
          <w:p w14:paraId="4EEAD59D" w14:textId="77777777" w:rsidR="00F06DEC" w:rsidRDefault="002D22CB" w:rsidP="0081334B">
            <w:pPr>
              <w:pStyle w:val="Heading1"/>
            </w:pPr>
            <w:r>
              <w:t>Education</w:t>
            </w:r>
          </w:p>
        </w:tc>
        <w:tc>
          <w:tcPr>
            <w:tcW w:w="8474" w:type="dxa"/>
          </w:tcPr>
          <w:p w14:paraId="2211C792" w14:textId="0C0A1B7D" w:rsidR="005658E4" w:rsidRDefault="005658E4" w:rsidP="005658E4">
            <w:pPr>
              <w:pStyle w:val="Heading2"/>
            </w:pPr>
            <w:r>
              <w:rPr>
                <w:rStyle w:val="Strong"/>
              </w:rPr>
              <w:t>university of minnesota-twin cites</w:t>
            </w:r>
            <w:r w:rsidR="009D612F">
              <w:t xml:space="preserve"> -</w:t>
            </w:r>
            <w:r>
              <w:t xml:space="preserve"> Minneapolis, MN </w:t>
            </w:r>
          </w:p>
          <w:p w14:paraId="1F21F638" w14:textId="77777777" w:rsidR="0050387A" w:rsidRDefault="005658E4" w:rsidP="0050387A">
            <w:pPr>
              <w:pStyle w:val="Heading3"/>
              <w:spacing w:after="0"/>
            </w:pPr>
            <w:r>
              <w:t>B.A., cinema and media culture major, communication studies minor</w:t>
            </w:r>
          </w:p>
          <w:p w14:paraId="74EF9570" w14:textId="77777777" w:rsidR="0050387A" w:rsidRPr="0050387A" w:rsidRDefault="0050387A" w:rsidP="0050387A">
            <w:pPr>
              <w:pStyle w:val="Heading3"/>
              <w:spacing w:after="0"/>
            </w:pPr>
            <w:r>
              <w:t>September 2014 – may 2016</w:t>
            </w:r>
          </w:p>
          <w:p w14:paraId="2644D463" w14:textId="77777777" w:rsidR="005658E4" w:rsidRDefault="005658E4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5658E4">
              <w:rPr>
                <w:b/>
              </w:rPr>
              <w:t>GPA: 3.85</w:t>
            </w:r>
          </w:p>
          <w:p w14:paraId="3994A69E" w14:textId="77777777" w:rsidR="00E86597" w:rsidRDefault="00E86597" w:rsidP="005658E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t>Spring 2016 HECUA Making Media, Making Change Program</w:t>
            </w:r>
          </w:p>
          <w:p w14:paraId="16C8CE46" w14:textId="77777777" w:rsidR="005658E4" w:rsidRPr="00766BD8" w:rsidRDefault="005658E4" w:rsidP="005658E4">
            <w:pPr>
              <w:pStyle w:val="ListParagraph"/>
              <w:numPr>
                <w:ilvl w:val="0"/>
                <w:numId w:val="2"/>
              </w:numPr>
            </w:pPr>
            <w:r w:rsidRPr="00766BD8">
              <w:t>Graduation Date: May 2016</w:t>
            </w:r>
          </w:p>
          <w:p w14:paraId="309E02DC" w14:textId="5D8072A7" w:rsidR="005658E4" w:rsidRDefault="005658E4" w:rsidP="005658E4">
            <w:pPr>
              <w:pStyle w:val="Heading2"/>
            </w:pPr>
            <w:r>
              <w:rPr>
                <w:rStyle w:val="Strong"/>
              </w:rPr>
              <w:t>Anoka-rAmsey Community College</w:t>
            </w:r>
            <w:r w:rsidR="009D612F">
              <w:t xml:space="preserve"> -</w:t>
            </w:r>
            <w:r>
              <w:t xml:space="preserve"> Coon Rapids, MN</w:t>
            </w:r>
          </w:p>
          <w:p w14:paraId="38E08AF0" w14:textId="77777777" w:rsidR="005658E4" w:rsidRDefault="005658E4" w:rsidP="0050387A">
            <w:pPr>
              <w:pStyle w:val="Heading3"/>
              <w:spacing w:after="0"/>
            </w:pPr>
            <w:r>
              <w:t>Associate of Arts</w:t>
            </w:r>
          </w:p>
          <w:p w14:paraId="193EEAF0" w14:textId="77777777" w:rsidR="0050387A" w:rsidRPr="0050387A" w:rsidRDefault="0050387A" w:rsidP="0050387A">
            <w:pPr>
              <w:pStyle w:val="Heading3"/>
              <w:spacing w:after="0"/>
            </w:pPr>
            <w:r>
              <w:t>August 2012 – May 2014</w:t>
            </w:r>
          </w:p>
          <w:p w14:paraId="1DC7B32F" w14:textId="77777777" w:rsidR="00DF7608" w:rsidRPr="00DF7608" w:rsidRDefault="005658E4" w:rsidP="00DF7608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81334B">
              <w:rPr>
                <w:b/>
              </w:rPr>
              <w:t>GPA: 3.89</w:t>
            </w:r>
          </w:p>
          <w:p w14:paraId="1131DC2E" w14:textId="148C5A2C" w:rsidR="00F06DEC" w:rsidRDefault="008F70C6" w:rsidP="0081334B">
            <w:pPr>
              <w:pStyle w:val="Heading2"/>
            </w:pPr>
            <w:r>
              <w:rPr>
                <w:rStyle w:val="Strong"/>
              </w:rPr>
              <w:t>Elk River High School</w:t>
            </w:r>
            <w:r w:rsidR="009D612F">
              <w:t xml:space="preserve"> -</w:t>
            </w:r>
            <w:r w:rsidR="0081334B">
              <w:t xml:space="preserve"> Elk River, MN</w:t>
            </w:r>
          </w:p>
          <w:p w14:paraId="40D89CD7" w14:textId="1B2E3386" w:rsidR="005658E4" w:rsidRDefault="0081334B" w:rsidP="0050387A">
            <w:pPr>
              <w:pStyle w:val="Heading3"/>
              <w:spacing w:after="0"/>
            </w:pPr>
            <w:r>
              <w:t>High School</w:t>
            </w:r>
            <w:r w:rsidR="009D612F">
              <w:t xml:space="preserve"> DEGREE</w:t>
            </w:r>
          </w:p>
          <w:p w14:paraId="5105AC8F" w14:textId="77777777" w:rsidR="005658E4" w:rsidRPr="0050387A" w:rsidRDefault="0050387A" w:rsidP="0050387A">
            <w:pPr>
              <w:pStyle w:val="Heading3"/>
              <w:spacing w:after="0"/>
            </w:pPr>
            <w:r>
              <w:t>September 2009 – June 2013</w:t>
            </w:r>
          </w:p>
          <w:p w14:paraId="32506340" w14:textId="42730B89" w:rsidR="0081334B" w:rsidRPr="009D612F" w:rsidRDefault="0081334B" w:rsidP="009D6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/>
              </w:rPr>
              <w:t>GPA: 3.85</w:t>
            </w:r>
            <w:r w:rsidR="009D612F">
              <w:rPr>
                <w:b/>
              </w:rPr>
              <w:t xml:space="preserve">, </w:t>
            </w:r>
            <w:r w:rsidRPr="00766BD8">
              <w:t>Ranked 44</w:t>
            </w:r>
            <w:r w:rsidRPr="009D612F">
              <w:rPr>
                <w:vertAlign w:val="superscript"/>
              </w:rPr>
              <w:t>th</w:t>
            </w:r>
            <w:r w:rsidR="00E86597" w:rsidRPr="009D612F">
              <w:rPr>
                <w:vertAlign w:val="superscript"/>
              </w:rPr>
              <w:t xml:space="preserve"> </w:t>
            </w:r>
            <w:r w:rsidR="009D612F">
              <w:t>in G</w:t>
            </w:r>
            <w:r w:rsidR="00E86597">
              <w:t xml:space="preserve">raduating </w:t>
            </w:r>
            <w:r w:rsidR="009D612F">
              <w:t>C</w:t>
            </w:r>
            <w:r w:rsidR="00E86597">
              <w:t>lass</w:t>
            </w:r>
          </w:p>
          <w:p w14:paraId="06F9E3C1" w14:textId="4C81D838" w:rsidR="00E86597" w:rsidRPr="009D612F" w:rsidRDefault="0081334B" w:rsidP="009D612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766BD8">
              <w:t>School News Producer and Editor</w:t>
            </w:r>
            <w:r w:rsidR="009D612F">
              <w:t xml:space="preserve"> and</w:t>
            </w:r>
            <w:r w:rsidR="009D612F" w:rsidRPr="00766BD8">
              <w:t xml:space="preserve"> Theater Stage Manager and Director</w:t>
            </w:r>
            <w:r w:rsidR="009D612F">
              <w:t xml:space="preserve"> </w:t>
            </w:r>
          </w:p>
        </w:tc>
      </w:tr>
      <w:tr w:rsidR="00F06DEC" w14:paraId="027FA37F" w14:textId="77777777" w:rsidTr="0081334B">
        <w:trPr>
          <w:trHeight w:val="5060"/>
        </w:trPr>
        <w:tc>
          <w:tcPr>
            <w:tcW w:w="1530" w:type="dxa"/>
          </w:tcPr>
          <w:p w14:paraId="79D779D6" w14:textId="77777777" w:rsidR="00F06DEC" w:rsidRDefault="00EF310D" w:rsidP="0081334B">
            <w:pPr>
              <w:pStyle w:val="Heading1"/>
            </w:pPr>
            <w:r>
              <w:t>Work History</w:t>
            </w:r>
          </w:p>
        </w:tc>
        <w:tc>
          <w:tcPr>
            <w:tcW w:w="8474" w:type="dxa"/>
          </w:tcPr>
          <w:p w14:paraId="5A69FC4E" w14:textId="77777777" w:rsidR="005658E4" w:rsidRDefault="009B02FA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JOURNALISM LAB ATTENDANT</w:t>
            </w:r>
          </w:p>
          <w:p w14:paraId="57B6CE47" w14:textId="3D929606" w:rsidR="005658E4" w:rsidRPr="00C106B6" w:rsidRDefault="009B02FA" w:rsidP="005658E4">
            <w:pPr>
              <w:pStyle w:val="Heading3"/>
              <w:spacing w:after="0" w:line="240" w:lineRule="auto"/>
            </w:pPr>
            <w:r>
              <w:rPr>
                <w:b/>
              </w:rPr>
              <w:t>UNIVERSITY OF MINNEOSTA SCHOOL OF JOURNALISM</w:t>
            </w:r>
            <w:r w:rsidR="009D612F">
              <w:t xml:space="preserve"> - </w:t>
            </w:r>
            <w:r w:rsidR="005658E4">
              <w:t>MINNEAPOLIS, MN</w:t>
            </w:r>
          </w:p>
          <w:p w14:paraId="1B145B6D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SEPTEMBER 2014 - pRESENT</w:t>
            </w:r>
          </w:p>
          <w:p w14:paraId="77043212" w14:textId="77777777" w:rsidR="005658E4" w:rsidRDefault="005658E4" w:rsidP="005658E4">
            <w:pPr>
              <w:spacing w:after="0" w:line="240" w:lineRule="auto"/>
            </w:pPr>
            <w:r>
              <w:t>Assisting students with:</w:t>
            </w:r>
          </w:p>
          <w:p w14:paraId="7701D5B2" w14:textId="77777777"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Camera Operation</w:t>
            </w:r>
          </w:p>
          <w:p w14:paraId="1C7002EE" w14:textId="77777777" w:rsidR="005658E4" w:rsidRDefault="005658E4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Avid, Final Cut Pro, Illustrator, Photoshop</w:t>
            </w:r>
          </w:p>
          <w:p w14:paraId="102D2248" w14:textId="77777777" w:rsidR="005A2C00" w:rsidRDefault="005A2C00" w:rsidP="005658E4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Tricaster</w:t>
            </w:r>
            <w:proofErr w:type="spellEnd"/>
            <w:r>
              <w:t xml:space="preserve"> Operation</w:t>
            </w:r>
            <w:r w:rsidR="00156A2B">
              <w:t xml:space="preserve"> and Live Studio Operation</w:t>
            </w:r>
          </w:p>
          <w:p w14:paraId="2E88D204" w14:textId="77777777" w:rsidR="00DF7608" w:rsidRDefault="00DF7608" w:rsidP="00DF7608">
            <w:pPr>
              <w:spacing w:after="0" w:line="240" w:lineRule="auto"/>
            </w:pPr>
          </w:p>
          <w:p w14:paraId="51ED9D39" w14:textId="77777777" w:rsidR="00DF7608" w:rsidRDefault="00DF7608" w:rsidP="00DF760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MEDIA PRODUCER</w:t>
            </w:r>
          </w:p>
          <w:p w14:paraId="027A8290" w14:textId="714B9B0D" w:rsidR="00DF7608" w:rsidRPr="009D612F" w:rsidRDefault="00DF7608" w:rsidP="00DF7608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Cains Works</w:t>
            </w:r>
            <w:r w:rsidR="009D612F">
              <w:rPr>
                <w:b/>
              </w:rPr>
              <w:t xml:space="preserve"> - </w:t>
            </w:r>
            <w:r>
              <w:t>Minneapolis, MN</w:t>
            </w:r>
          </w:p>
          <w:p w14:paraId="3449A65B" w14:textId="31560515" w:rsidR="004C4F5C" w:rsidRDefault="00DF7608" w:rsidP="004C4F5C">
            <w:pPr>
              <w:pStyle w:val="Heading3"/>
              <w:spacing w:after="0" w:line="240" w:lineRule="auto"/>
            </w:pPr>
            <w:r>
              <w:t>May 2015 – Present</w:t>
            </w:r>
          </w:p>
          <w:p w14:paraId="4C0DCAA0" w14:textId="07A98FA0" w:rsidR="004C4F5C" w:rsidRPr="004C4F5C" w:rsidRDefault="004C4F5C" w:rsidP="004C4F5C">
            <w:pPr>
              <w:pStyle w:val="NoSpacing"/>
              <w:rPr>
                <w:rStyle w:val="Strong"/>
                <w:b w:val="0"/>
              </w:rPr>
            </w:pPr>
            <w:r w:rsidRPr="004C4F5C">
              <w:rPr>
                <w:rStyle w:val="Strong"/>
                <w:b w:val="0"/>
              </w:rPr>
              <w:t>One of the founding members of a start-up video game studio working on their first video game.</w:t>
            </w:r>
          </w:p>
          <w:p w14:paraId="7679827B" w14:textId="72DE584F" w:rsidR="00DF7608" w:rsidRPr="004C4F5C" w:rsidRDefault="009D612F" w:rsidP="004C4F5C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>
              <w:t>V</w:t>
            </w:r>
            <w:r w:rsidR="00DF7608">
              <w:t xml:space="preserve">ideo </w:t>
            </w:r>
            <w:r>
              <w:t>G</w:t>
            </w:r>
            <w:r w:rsidR="00DF7608">
              <w:t xml:space="preserve">ame </w:t>
            </w:r>
            <w:r>
              <w:t>T</w:t>
            </w:r>
            <w:r w:rsidR="00DF7608">
              <w:t>railers in After Effects and Premiere Pro</w:t>
            </w:r>
            <w:r w:rsidR="00DF7608" w:rsidRPr="004C4F5C">
              <w:rPr>
                <w:i/>
              </w:rPr>
              <w:t xml:space="preserve"> </w:t>
            </w:r>
          </w:p>
          <w:p w14:paraId="2E8FAAD6" w14:textId="651D5D96" w:rsidR="005658E4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Interface </w:t>
            </w:r>
            <w:r w:rsidR="009D612F">
              <w:t>A</w:t>
            </w:r>
            <w:r>
              <w:t>rt in Photoshop</w:t>
            </w:r>
          </w:p>
          <w:p w14:paraId="58999AD9" w14:textId="65902255" w:rsidR="00DF7608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Merchandise Art </w:t>
            </w:r>
            <w:r w:rsidR="00375CE8">
              <w:t>plus</w:t>
            </w:r>
            <w:r>
              <w:t xml:space="preserve"> </w:t>
            </w:r>
            <w:r w:rsidR="00375CE8">
              <w:t xml:space="preserve">Company and Game </w:t>
            </w:r>
            <w:r>
              <w:t>Logos</w:t>
            </w:r>
          </w:p>
          <w:p w14:paraId="17D65F23" w14:textId="233E328A" w:rsidR="00DF7608" w:rsidRDefault="00DF7608" w:rsidP="004C4F5C">
            <w:pPr>
              <w:pStyle w:val="ListParagraph"/>
              <w:numPr>
                <w:ilvl w:val="0"/>
                <w:numId w:val="5"/>
              </w:numPr>
              <w:spacing w:after="0" w:line="240" w:lineRule="auto"/>
            </w:pPr>
            <w:r>
              <w:t xml:space="preserve">Social Media and Marketing </w:t>
            </w:r>
            <w:r w:rsidR="009D612F">
              <w:t>A</w:t>
            </w:r>
            <w:r>
              <w:t>ssistance</w:t>
            </w:r>
          </w:p>
          <w:p w14:paraId="160C6F33" w14:textId="77777777" w:rsidR="00DF7608" w:rsidRDefault="00DF7608" w:rsidP="00DF7608">
            <w:pPr>
              <w:spacing w:after="0" w:line="240" w:lineRule="auto"/>
            </w:pPr>
          </w:p>
          <w:p w14:paraId="7612B4D1" w14:textId="77777777" w:rsidR="005658E4" w:rsidRDefault="005658E4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</w:t>
            </w:r>
            <w:r w:rsidR="00FC4888">
              <w:rPr>
                <w:b/>
              </w:rPr>
              <w:t>TAGE MANAGER</w:t>
            </w:r>
          </w:p>
          <w:p w14:paraId="5B83BD69" w14:textId="0FA13217" w:rsidR="005658E4" w:rsidRPr="009D612F" w:rsidRDefault="00FC4888" w:rsidP="005658E4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soar arts</w:t>
            </w:r>
            <w:r w:rsidR="009D612F">
              <w:rPr>
                <w:b/>
              </w:rPr>
              <w:t xml:space="preserve"> - </w:t>
            </w:r>
            <w:r w:rsidR="005658E4">
              <w:t>St. Michael, MN</w:t>
            </w:r>
          </w:p>
          <w:p w14:paraId="6806450D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May 2014 – August 2014</w:t>
            </w:r>
          </w:p>
          <w:p w14:paraId="5393F0BE" w14:textId="77777777" w:rsidR="00FC4888" w:rsidRPr="00FC4888" w:rsidRDefault="00FC4888" w:rsidP="00FC4888">
            <w:pPr>
              <w:pStyle w:val="ListParagraph"/>
              <w:numPr>
                <w:ilvl w:val="0"/>
                <w:numId w:val="5"/>
              </w:numPr>
              <w:rPr>
                <w:i/>
              </w:rPr>
            </w:pPr>
            <w:r>
              <w:t xml:space="preserve">Worked on </w:t>
            </w:r>
            <w:r w:rsidRPr="00FC4888">
              <w:rPr>
                <w:i/>
              </w:rPr>
              <w:t xml:space="preserve">Joseph and the Amazing Technicolor </w:t>
            </w:r>
            <w:proofErr w:type="spellStart"/>
            <w:r w:rsidRPr="00FC4888">
              <w:rPr>
                <w:i/>
              </w:rPr>
              <w:t>Dreamcoat</w:t>
            </w:r>
            <w:proofErr w:type="spellEnd"/>
            <w:r w:rsidRPr="00FC4888">
              <w:rPr>
                <w:i/>
              </w:rPr>
              <w:t xml:space="preserve"> </w:t>
            </w:r>
          </w:p>
          <w:p w14:paraId="6D878DE0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Called Live Theater Performances</w:t>
            </w:r>
          </w:p>
          <w:p w14:paraId="045AB6F3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Assisted the Directors</w:t>
            </w:r>
          </w:p>
          <w:p w14:paraId="27294366" w14:textId="77777777" w:rsidR="00FC4888" w:rsidRDefault="00FC4888" w:rsidP="00FC4888">
            <w:pPr>
              <w:pStyle w:val="ListParagraph"/>
              <w:numPr>
                <w:ilvl w:val="0"/>
                <w:numId w:val="5"/>
              </w:numPr>
            </w:pPr>
            <w:r>
              <w:t>Kept Rehearsals on Schedule</w:t>
            </w:r>
          </w:p>
          <w:p w14:paraId="750B5F97" w14:textId="77777777" w:rsidR="005658E4" w:rsidRDefault="00444B6E" w:rsidP="005658E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ASSISTANT AFTER SCHOOL SUPERVISOR</w:t>
            </w:r>
            <w:r w:rsidR="001A399E">
              <w:rPr>
                <w:b/>
              </w:rPr>
              <w:t xml:space="preserve"> </w:t>
            </w:r>
          </w:p>
          <w:p w14:paraId="6D252320" w14:textId="6C66E003" w:rsidR="005658E4" w:rsidRPr="009D612F" w:rsidRDefault="001A399E" w:rsidP="005658E4">
            <w:pPr>
              <w:pStyle w:val="Heading3"/>
              <w:spacing w:after="0" w:line="240" w:lineRule="auto"/>
              <w:rPr>
                <w:b/>
              </w:rPr>
            </w:pPr>
            <w:r w:rsidRPr="009D612F">
              <w:rPr>
                <w:b/>
              </w:rPr>
              <w:t>ST. STEPHEN’S SCHOOL AFTER-SCHOOL PROGRAM</w:t>
            </w:r>
            <w:r w:rsidR="009D612F">
              <w:rPr>
                <w:b/>
              </w:rPr>
              <w:t xml:space="preserve"> - </w:t>
            </w:r>
            <w:r w:rsidR="005658E4">
              <w:t>ANOKA, MN</w:t>
            </w:r>
          </w:p>
          <w:p w14:paraId="44C16DC6" w14:textId="77777777" w:rsidR="005658E4" w:rsidRDefault="005658E4" w:rsidP="005658E4">
            <w:pPr>
              <w:pStyle w:val="Heading3"/>
              <w:spacing w:after="0" w:line="240" w:lineRule="auto"/>
            </w:pPr>
            <w:r>
              <w:t>SEPTEMBER 2013 – August 2014</w:t>
            </w:r>
          </w:p>
          <w:p w14:paraId="4B9D152D" w14:textId="77777777" w:rsidR="00444B6E" w:rsidRDefault="00E86597" w:rsidP="00444B6E">
            <w:pPr>
              <w:pStyle w:val="ListParagraph"/>
              <w:numPr>
                <w:ilvl w:val="0"/>
                <w:numId w:val="6"/>
              </w:numPr>
            </w:pPr>
            <w:r>
              <w:t>Supervised ~60</w:t>
            </w:r>
            <w:r w:rsidR="005C5BAD">
              <w:t xml:space="preserve"> Kindergarten – 8</w:t>
            </w:r>
            <w:r w:rsidR="005C5BAD" w:rsidRPr="005C5BAD">
              <w:rPr>
                <w:vertAlign w:val="superscript"/>
              </w:rPr>
              <w:t>th</w:t>
            </w:r>
            <w:r w:rsidR="005C5BAD">
              <w:t xml:space="preserve"> Grade </w:t>
            </w:r>
            <w:r w:rsidR="006D236E">
              <w:t>S</w:t>
            </w:r>
            <w:r w:rsidR="005C5BAD">
              <w:t>tudents</w:t>
            </w:r>
          </w:p>
          <w:p w14:paraId="64424DCA" w14:textId="77777777" w:rsidR="000C73EB" w:rsidRDefault="000C73EB" w:rsidP="000C73EB">
            <w:pPr>
              <w:pStyle w:val="ListParagraph"/>
              <w:numPr>
                <w:ilvl w:val="0"/>
                <w:numId w:val="6"/>
              </w:numPr>
            </w:pPr>
            <w:r>
              <w:t>Managed Student After School Account Balances</w:t>
            </w:r>
          </w:p>
          <w:p w14:paraId="5EAF348B" w14:textId="77777777" w:rsidR="007E48D3" w:rsidRPr="005658E4" w:rsidRDefault="000C73EB" w:rsidP="00EC5879">
            <w:pPr>
              <w:pStyle w:val="ListParagraph"/>
              <w:numPr>
                <w:ilvl w:val="0"/>
                <w:numId w:val="6"/>
              </w:numPr>
            </w:pPr>
            <w:r>
              <w:t>First Aid and CPR Certifications</w:t>
            </w:r>
            <w:r w:rsidR="00922E13">
              <w:t xml:space="preserve"> </w:t>
            </w:r>
          </w:p>
        </w:tc>
      </w:tr>
    </w:tbl>
    <w:p w14:paraId="75B0014C" w14:textId="77777777" w:rsidR="00F06DEC" w:rsidRDefault="00F06DEC" w:rsidP="0081334B"/>
    <w:sectPr w:rsidR="00F06DEC" w:rsidSect="008133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4F8BB" w14:textId="77777777" w:rsidR="00C55EE2" w:rsidRDefault="00C55EE2">
      <w:pPr>
        <w:spacing w:after="0" w:line="240" w:lineRule="auto"/>
      </w:pPr>
      <w:r>
        <w:separator/>
      </w:r>
    </w:p>
  </w:endnote>
  <w:endnote w:type="continuationSeparator" w:id="0">
    <w:p w14:paraId="0A063266" w14:textId="77777777" w:rsidR="00C55EE2" w:rsidRDefault="00C5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auto"/>
    <w:pitch w:val="variable"/>
    <w:sig w:usb0="00000287" w:usb1="00000000" w:usb2="00000000" w:usb3="00000000" w:csb0="0000009F" w:csb1="00000000"/>
  </w:font>
  <w:font w:name="Britannic Bold">
    <w:panose1 w:val="020B0903060703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8B8A51" w14:textId="77777777" w:rsidR="00C55EE2" w:rsidRDefault="00C55EE2">
      <w:pPr>
        <w:spacing w:after="0" w:line="240" w:lineRule="auto"/>
      </w:pPr>
      <w:r>
        <w:separator/>
      </w:r>
    </w:p>
  </w:footnote>
  <w:footnote w:type="continuationSeparator" w:id="0">
    <w:p w14:paraId="56E00B44" w14:textId="77777777" w:rsidR="00C55EE2" w:rsidRDefault="00C55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E6B85"/>
    <w:multiLevelType w:val="hybridMultilevel"/>
    <w:tmpl w:val="3118D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DC73AA"/>
    <w:multiLevelType w:val="hybridMultilevel"/>
    <w:tmpl w:val="1D6C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60398C"/>
    <w:multiLevelType w:val="hybridMultilevel"/>
    <w:tmpl w:val="E2545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F2580D"/>
    <w:multiLevelType w:val="hybridMultilevel"/>
    <w:tmpl w:val="7F0464B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77754D3"/>
    <w:multiLevelType w:val="hybridMultilevel"/>
    <w:tmpl w:val="E056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876D7B"/>
    <w:multiLevelType w:val="hybridMultilevel"/>
    <w:tmpl w:val="B4D02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3367D6"/>
    <w:multiLevelType w:val="hybridMultilevel"/>
    <w:tmpl w:val="72C6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8805F4"/>
    <w:multiLevelType w:val="hybridMultilevel"/>
    <w:tmpl w:val="23D87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0C6"/>
    <w:rsid w:val="00034F0F"/>
    <w:rsid w:val="000C73EB"/>
    <w:rsid w:val="00110F43"/>
    <w:rsid w:val="001151D8"/>
    <w:rsid w:val="00153334"/>
    <w:rsid w:val="00156A2B"/>
    <w:rsid w:val="00187338"/>
    <w:rsid w:val="001A399E"/>
    <w:rsid w:val="00207BC8"/>
    <w:rsid w:val="002743C2"/>
    <w:rsid w:val="002D22CB"/>
    <w:rsid w:val="00324A09"/>
    <w:rsid w:val="00375CE8"/>
    <w:rsid w:val="003C4704"/>
    <w:rsid w:val="00444B6E"/>
    <w:rsid w:val="004A37E6"/>
    <w:rsid w:val="004C4F5C"/>
    <w:rsid w:val="004D7E22"/>
    <w:rsid w:val="0050387A"/>
    <w:rsid w:val="00525CFB"/>
    <w:rsid w:val="005658E4"/>
    <w:rsid w:val="005A2C00"/>
    <w:rsid w:val="005B0B7B"/>
    <w:rsid w:val="005C5BAD"/>
    <w:rsid w:val="005D5F3F"/>
    <w:rsid w:val="00647419"/>
    <w:rsid w:val="006C7998"/>
    <w:rsid w:val="006D236E"/>
    <w:rsid w:val="00762F0C"/>
    <w:rsid w:val="00766BD8"/>
    <w:rsid w:val="00782D62"/>
    <w:rsid w:val="00785E1E"/>
    <w:rsid w:val="007B6132"/>
    <w:rsid w:val="007E48D3"/>
    <w:rsid w:val="00802379"/>
    <w:rsid w:val="00806D92"/>
    <w:rsid w:val="0081334B"/>
    <w:rsid w:val="008D6930"/>
    <w:rsid w:val="008E6903"/>
    <w:rsid w:val="008F70C6"/>
    <w:rsid w:val="00922E13"/>
    <w:rsid w:val="009420D8"/>
    <w:rsid w:val="009A3424"/>
    <w:rsid w:val="009B02FA"/>
    <w:rsid w:val="009C4AD2"/>
    <w:rsid w:val="009D612F"/>
    <w:rsid w:val="00AF2413"/>
    <w:rsid w:val="00BB358A"/>
    <w:rsid w:val="00BB7940"/>
    <w:rsid w:val="00BC00E8"/>
    <w:rsid w:val="00C03B9E"/>
    <w:rsid w:val="00C106B6"/>
    <w:rsid w:val="00C55EE2"/>
    <w:rsid w:val="00C74B93"/>
    <w:rsid w:val="00CF74B7"/>
    <w:rsid w:val="00DA1CD6"/>
    <w:rsid w:val="00DF7608"/>
    <w:rsid w:val="00E86597"/>
    <w:rsid w:val="00EA42F9"/>
    <w:rsid w:val="00EB4345"/>
    <w:rsid w:val="00EC1A15"/>
    <w:rsid w:val="00EC5879"/>
    <w:rsid w:val="00EF062F"/>
    <w:rsid w:val="00EF310D"/>
    <w:rsid w:val="00F06DEC"/>
    <w:rsid w:val="00F237D8"/>
    <w:rsid w:val="00FA16FF"/>
    <w:rsid w:val="00FC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3DEB3A"/>
  <w15:chartTrackingRefBased/>
  <w15:docId w15:val="{D12F1913-0767-40C6-A571-878945FA2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608"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92278F" w:themeColor="accent1"/>
      </w:pBdr>
      <w:spacing w:after="0" w:line="240" w:lineRule="auto"/>
      <w:jc w:val="right"/>
      <w:outlineLvl w:val="0"/>
    </w:pPr>
    <w:rPr>
      <w:b/>
      <w:bCs/>
      <w:caps/>
      <w:color w:val="92278F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92278F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Ind w:w="0" w:type="dxa"/>
      <w:tblBorders>
        <w:insideH w:val="single" w:sz="4" w:space="0" w:color="92278F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4C4F5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92278F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92278F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92278F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92278F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813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tumn\AppData\Roaming\Microsoft\Templates\Basic%20resume.dotx" TargetMode="External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359D8C-CD9A-DE45-A0A1-2F9A864A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C:\Users\Autumn\AppData\Roaming\Microsoft\Templates\Basic resume.dotx</Template>
  <TotalTime>3</TotalTime>
  <Pages>1</Pages>
  <Words>302</Words>
  <Characters>1723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Laniel</dc:creator>
  <cp:keywords/>
  <dc:description/>
  <cp:lastModifiedBy>Mackenzie R Chamberlain</cp:lastModifiedBy>
  <cp:revision>7</cp:revision>
  <cp:lastPrinted>2016-03-20T17:53:00Z</cp:lastPrinted>
  <dcterms:created xsi:type="dcterms:W3CDTF">2016-03-20T17:54:00Z</dcterms:created>
  <dcterms:modified xsi:type="dcterms:W3CDTF">2016-04-04T16:00:00Z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